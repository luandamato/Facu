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5D" w:rsidRPr="009D615D" w:rsidRDefault="009D615D" w:rsidP="009D615D">
      <w:pPr>
        <w:spacing w:after="0"/>
        <w:rPr>
          <w:rFonts w:ascii="Rockwell" w:hAnsi="Rockwell" w:cs="Times New Roman"/>
          <w:sz w:val="20"/>
          <w:szCs w:val="20"/>
        </w:rPr>
      </w:pPr>
      <w:r w:rsidRPr="009D615D">
        <w:rPr>
          <w:rFonts w:ascii="Rockwell" w:hAnsi="Rockwell" w:cs="Times New Roman"/>
          <w:b/>
          <w:sz w:val="20"/>
          <w:szCs w:val="20"/>
        </w:rPr>
        <w:t>Observação 1</w:t>
      </w:r>
      <w:r w:rsidRPr="009D615D">
        <w:rPr>
          <w:rFonts w:ascii="Rockwell" w:hAnsi="Rockwell" w:cs="Times New Roman"/>
          <w:sz w:val="20"/>
          <w:szCs w:val="20"/>
        </w:rPr>
        <w:t>: Este exercício não deve ser manuscrito e nem imagens com detalhes manuscritos.</w:t>
      </w:r>
    </w:p>
    <w:p w:rsidR="009D615D" w:rsidRPr="009D615D" w:rsidRDefault="009D615D" w:rsidP="009D615D">
      <w:pPr>
        <w:spacing w:after="0"/>
        <w:rPr>
          <w:rFonts w:ascii="Rockwell" w:hAnsi="Rockwell" w:cs="Times New Roman"/>
          <w:sz w:val="20"/>
          <w:szCs w:val="20"/>
        </w:rPr>
      </w:pPr>
      <w:r w:rsidRPr="009D615D">
        <w:rPr>
          <w:rFonts w:ascii="Rockwell" w:hAnsi="Rockwell" w:cs="Times New Roman"/>
          <w:b/>
          <w:sz w:val="20"/>
          <w:szCs w:val="20"/>
        </w:rPr>
        <w:t>Observação 2</w:t>
      </w:r>
      <w:r w:rsidRPr="009D615D">
        <w:rPr>
          <w:rFonts w:ascii="Rockwell" w:hAnsi="Rockwell" w:cs="Times New Roman"/>
          <w:sz w:val="20"/>
          <w:szCs w:val="20"/>
        </w:rPr>
        <w:t>: Deve ser mantida a formatação do texto e os enunciados dos exercícios propostos</w:t>
      </w:r>
    </w:p>
    <w:p w:rsidR="00A94BD6" w:rsidRPr="009D615D" w:rsidRDefault="00A94BD6" w:rsidP="009D615D">
      <w:pPr>
        <w:spacing w:after="0"/>
        <w:rPr>
          <w:rFonts w:ascii="Times New Roman" w:hAnsi="Times New Roman" w:cs="Times New Roman"/>
          <w:szCs w:val="24"/>
        </w:rPr>
      </w:pPr>
    </w:p>
    <w:p w:rsidR="00BD70F2" w:rsidRDefault="009D615D" w:rsidP="009D615D">
      <w:pPr>
        <w:spacing w:after="0"/>
        <w:rPr>
          <w:rFonts w:ascii="Times New Roman" w:hAnsi="Times New Roman" w:cs="Times New Roman"/>
          <w:szCs w:val="24"/>
        </w:rPr>
      </w:pPr>
      <w:r w:rsidRPr="009D615D">
        <w:rPr>
          <w:rFonts w:ascii="Times New Roman" w:hAnsi="Times New Roman" w:cs="Times New Roman"/>
          <w:szCs w:val="24"/>
        </w:rPr>
        <w:t xml:space="preserve">1. </w:t>
      </w:r>
      <w:r w:rsidR="00BD70F2">
        <w:rPr>
          <w:rFonts w:ascii="Times New Roman" w:hAnsi="Times New Roman" w:cs="Times New Roman"/>
          <w:szCs w:val="24"/>
        </w:rPr>
        <w:t xml:space="preserve"> </w:t>
      </w:r>
      <w:r w:rsidR="00BD70F2" w:rsidRPr="009D615D">
        <w:rPr>
          <w:rFonts w:ascii="Times New Roman" w:hAnsi="Times New Roman" w:cs="Times New Roman"/>
          <w:szCs w:val="24"/>
        </w:rPr>
        <w:t xml:space="preserve">Descreva </w:t>
      </w:r>
      <w:r w:rsidR="00BD70F2">
        <w:rPr>
          <w:rFonts w:ascii="Times New Roman" w:hAnsi="Times New Roman" w:cs="Times New Roman"/>
          <w:szCs w:val="24"/>
        </w:rPr>
        <w:t>o conceito de dimensão em uma base de dados. Para que serve um algoritmo de redução de dimensionalidade?</w:t>
      </w:r>
    </w:p>
    <w:p w:rsidR="00BD70F2" w:rsidRDefault="00BD70F2" w:rsidP="009D615D">
      <w:pPr>
        <w:spacing w:after="0"/>
        <w:rPr>
          <w:rFonts w:ascii="Times New Roman" w:hAnsi="Times New Roman" w:cs="Times New Roman"/>
          <w:szCs w:val="24"/>
        </w:rPr>
      </w:pPr>
    </w:p>
    <w:p w:rsidR="00BD70F2" w:rsidRDefault="00BD70F2" w:rsidP="009D615D">
      <w:pPr>
        <w:spacing w:after="0"/>
        <w:rPr>
          <w:rFonts w:ascii="Times New Roman" w:hAnsi="Times New Roman" w:cs="Times New Roman"/>
          <w:szCs w:val="24"/>
        </w:rPr>
      </w:pPr>
    </w:p>
    <w:p w:rsidR="00BD70F2" w:rsidRDefault="00BD70F2" w:rsidP="009D615D">
      <w:pPr>
        <w:spacing w:after="0"/>
        <w:rPr>
          <w:rFonts w:ascii="Times New Roman" w:hAnsi="Times New Roman" w:cs="Times New Roman"/>
          <w:szCs w:val="24"/>
        </w:rPr>
      </w:pPr>
    </w:p>
    <w:p w:rsidR="00BD70F2" w:rsidRDefault="00BD70F2" w:rsidP="009D615D">
      <w:pPr>
        <w:spacing w:after="0"/>
        <w:rPr>
          <w:rFonts w:ascii="Times New Roman" w:hAnsi="Times New Roman" w:cs="Times New Roman"/>
          <w:szCs w:val="24"/>
        </w:rPr>
      </w:pPr>
    </w:p>
    <w:p w:rsidR="00BD70F2" w:rsidRDefault="00BD70F2" w:rsidP="009D615D">
      <w:pPr>
        <w:spacing w:after="0"/>
        <w:rPr>
          <w:rFonts w:ascii="Times New Roman" w:hAnsi="Times New Roman" w:cs="Times New Roman"/>
          <w:szCs w:val="24"/>
        </w:rPr>
      </w:pPr>
    </w:p>
    <w:p w:rsidR="00BD70F2" w:rsidRDefault="00BD70F2" w:rsidP="009D615D">
      <w:pPr>
        <w:spacing w:after="0"/>
        <w:rPr>
          <w:rFonts w:ascii="Times New Roman" w:hAnsi="Times New Roman" w:cs="Times New Roman"/>
          <w:szCs w:val="24"/>
        </w:rPr>
      </w:pPr>
    </w:p>
    <w:p w:rsidR="00BD70F2" w:rsidRDefault="00BD70F2" w:rsidP="009D615D">
      <w:pPr>
        <w:spacing w:after="0"/>
        <w:rPr>
          <w:rFonts w:ascii="Times New Roman" w:hAnsi="Times New Roman" w:cs="Times New Roman"/>
          <w:szCs w:val="24"/>
        </w:rPr>
      </w:pPr>
    </w:p>
    <w:p w:rsidR="00BD70F2" w:rsidRDefault="00BD70F2" w:rsidP="009D615D">
      <w:pPr>
        <w:spacing w:after="0"/>
        <w:rPr>
          <w:rFonts w:ascii="Times New Roman" w:hAnsi="Times New Roman" w:cs="Times New Roman"/>
          <w:szCs w:val="24"/>
        </w:rPr>
      </w:pPr>
    </w:p>
    <w:p w:rsidR="009D615D" w:rsidRDefault="00BD70F2" w:rsidP="009D615D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2.  </w:t>
      </w:r>
      <w:r w:rsidR="009D615D" w:rsidRPr="009D615D">
        <w:rPr>
          <w:rFonts w:ascii="Times New Roman" w:hAnsi="Times New Roman" w:cs="Times New Roman"/>
          <w:szCs w:val="24"/>
        </w:rPr>
        <w:t xml:space="preserve">Descreva informalmente </w:t>
      </w:r>
      <w:r>
        <w:rPr>
          <w:rFonts w:ascii="Times New Roman" w:hAnsi="Times New Roman" w:cs="Times New Roman"/>
          <w:szCs w:val="24"/>
        </w:rPr>
        <w:t>como um algoritmo de redução de dimensionalidade pode ser usado para redução de ruídos em dados</w:t>
      </w:r>
      <w:r w:rsidR="009D615D" w:rsidRPr="009D615D">
        <w:rPr>
          <w:rFonts w:ascii="Times New Roman" w:hAnsi="Times New Roman" w:cs="Times New Roman"/>
          <w:szCs w:val="24"/>
        </w:rPr>
        <w:t xml:space="preserve">. </w:t>
      </w:r>
      <w:r w:rsidR="009D615D">
        <w:rPr>
          <w:rFonts w:ascii="Times New Roman" w:hAnsi="Times New Roman" w:cs="Times New Roman"/>
          <w:szCs w:val="24"/>
        </w:rPr>
        <w:t>Não inclua detalhes técnicos.</w:t>
      </w:r>
    </w:p>
    <w:p w:rsidR="009D615D" w:rsidRDefault="009D615D" w:rsidP="009D615D">
      <w:pPr>
        <w:spacing w:after="0"/>
        <w:rPr>
          <w:rFonts w:ascii="Times New Roman" w:hAnsi="Times New Roman" w:cs="Times New Roman"/>
          <w:szCs w:val="24"/>
        </w:rPr>
      </w:pPr>
    </w:p>
    <w:p w:rsidR="009D615D" w:rsidRDefault="009D615D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375410" w:rsidRDefault="00567683" w:rsidP="009D615D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  O que é uma árvore de decisão? Responda de forma objetiva de tal forma que fique clara a distinção deste tipo de árvore com relação a outros tipos de árvores que existem.</w:t>
      </w:r>
    </w:p>
    <w:p w:rsidR="00375410" w:rsidRDefault="00375410" w:rsidP="009D615D">
      <w:pPr>
        <w:spacing w:after="0"/>
        <w:rPr>
          <w:rFonts w:ascii="Times New Roman" w:hAnsi="Times New Roman" w:cs="Times New Roman"/>
          <w:szCs w:val="24"/>
        </w:rPr>
      </w:pPr>
    </w:p>
    <w:p w:rsidR="00375410" w:rsidRDefault="00375410" w:rsidP="009D615D">
      <w:pPr>
        <w:spacing w:after="0"/>
        <w:rPr>
          <w:rFonts w:ascii="Times New Roman" w:hAnsi="Times New Roman" w:cs="Times New Roman"/>
          <w:szCs w:val="24"/>
        </w:rPr>
      </w:pPr>
    </w:p>
    <w:p w:rsidR="00375410" w:rsidRDefault="00375410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567683" w:rsidRDefault="00567683" w:rsidP="009D615D">
      <w:pPr>
        <w:spacing w:after="0"/>
        <w:rPr>
          <w:rFonts w:ascii="Times New Roman" w:hAnsi="Times New Roman" w:cs="Times New Roman"/>
          <w:szCs w:val="24"/>
        </w:rPr>
      </w:pPr>
    </w:p>
    <w:p w:rsidR="009D615D" w:rsidRDefault="00567683" w:rsidP="009D615D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</w:t>
      </w:r>
      <w:r w:rsidR="009D615D">
        <w:rPr>
          <w:rFonts w:ascii="Times New Roman" w:hAnsi="Times New Roman" w:cs="Times New Roman"/>
          <w:szCs w:val="24"/>
        </w:rPr>
        <w:t xml:space="preserve">. </w:t>
      </w:r>
      <w:r w:rsidR="00BD70F2">
        <w:rPr>
          <w:rFonts w:ascii="Times New Roman" w:hAnsi="Times New Roman" w:cs="Times New Roman"/>
          <w:szCs w:val="24"/>
        </w:rPr>
        <w:t xml:space="preserve"> Apresente cuidadosamente o motivo pelo qual as árvores de decisão costumam sofrer com o problema do </w:t>
      </w:r>
      <w:proofErr w:type="spellStart"/>
      <w:r w:rsidR="00BD70F2">
        <w:rPr>
          <w:rFonts w:ascii="Times New Roman" w:hAnsi="Times New Roman" w:cs="Times New Roman"/>
          <w:szCs w:val="24"/>
        </w:rPr>
        <w:t>overfitting</w:t>
      </w:r>
      <w:proofErr w:type="spellEnd"/>
      <w:r w:rsidR="00BD70F2">
        <w:rPr>
          <w:rFonts w:ascii="Times New Roman" w:hAnsi="Times New Roman" w:cs="Times New Roman"/>
          <w:szCs w:val="24"/>
        </w:rPr>
        <w:t xml:space="preserve">. No caso das árvores de decisão, qual é a solução recomendada para tratar desse problema? Descreva como tal solução consegue tratar  do </w:t>
      </w:r>
      <w:proofErr w:type="spellStart"/>
      <w:r w:rsidR="00BD70F2">
        <w:rPr>
          <w:rFonts w:ascii="Times New Roman" w:hAnsi="Times New Roman" w:cs="Times New Roman"/>
          <w:szCs w:val="24"/>
        </w:rPr>
        <w:t>overfitting</w:t>
      </w:r>
      <w:proofErr w:type="spellEnd"/>
      <w:r w:rsidR="00BD70F2">
        <w:rPr>
          <w:rFonts w:ascii="Times New Roman" w:hAnsi="Times New Roman" w:cs="Times New Roman"/>
          <w:szCs w:val="24"/>
        </w:rPr>
        <w:t>.</w:t>
      </w:r>
    </w:p>
    <w:p w:rsidR="00375410" w:rsidRDefault="00375410" w:rsidP="009D615D">
      <w:pPr>
        <w:spacing w:after="0"/>
        <w:rPr>
          <w:rFonts w:ascii="Times New Roman" w:hAnsi="Times New Roman" w:cs="Times New Roman"/>
          <w:szCs w:val="24"/>
        </w:rPr>
      </w:pPr>
    </w:p>
    <w:p w:rsidR="00375410" w:rsidRDefault="00375410" w:rsidP="009D615D">
      <w:pPr>
        <w:spacing w:after="0"/>
        <w:rPr>
          <w:rFonts w:ascii="Times New Roman" w:hAnsi="Times New Roman" w:cs="Times New Roman"/>
          <w:szCs w:val="24"/>
        </w:rPr>
      </w:pPr>
    </w:p>
    <w:sectPr w:rsidR="00375410" w:rsidSect="009D615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7" w:right="567" w:bottom="567" w:left="567" w:header="283" w:footer="284" w:gutter="0"/>
      <w:cols w:space="454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B05" w:rsidRDefault="00A34B05" w:rsidP="004D7C3C">
      <w:pPr>
        <w:spacing w:after="0" w:line="240" w:lineRule="auto"/>
      </w:pPr>
      <w:r>
        <w:separator/>
      </w:r>
    </w:p>
  </w:endnote>
  <w:endnote w:type="continuationSeparator" w:id="0">
    <w:p w:rsidR="00A34B05" w:rsidRDefault="00A34B05" w:rsidP="004D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color w:val="000000" w:themeColor="text1"/>
        <w:sz w:val="28"/>
        <w:szCs w:val="28"/>
      </w:rPr>
      <w:alias w:val="Subtítulo"/>
      <w:id w:val="1841500"/>
      <w:placeholder>
        <w:docPart w:val="91E8F6D61DD64908BA4787EE3D6EE62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585BEC" w:rsidRPr="000A2B97" w:rsidRDefault="00375410" w:rsidP="000A2B97">
        <w:pPr>
          <w:pStyle w:val="Cabealho"/>
          <w:pBdr>
            <w:top w:val="single" w:sz="4" w:space="1" w:color="auto"/>
          </w:pBdr>
          <w:tabs>
            <w:tab w:val="left" w:pos="2580"/>
            <w:tab w:val="left" w:pos="2985"/>
          </w:tabs>
          <w:jc w:val="right"/>
          <w:rPr>
            <w:b/>
            <w:color w:val="000000" w:themeColor="text1"/>
            <w:sz w:val="28"/>
            <w:szCs w:val="28"/>
          </w:rPr>
        </w:pPr>
        <w:r>
          <w:rPr>
            <w:b/>
            <w:color w:val="000000" w:themeColor="text1"/>
            <w:sz w:val="28"/>
            <w:szCs w:val="28"/>
          </w:rPr>
          <w:t>Inteligência Artificial - 2021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color w:val="000000" w:themeColor="text1"/>
        <w:sz w:val="28"/>
        <w:szCs w:val="28"/>
      </w:rPr>
      <w:alias w:val="Subtítulo"/>
      <w:id w:val="38394764"/>
      <w:placeholder>
        <w:docPart w:val="88CAA5213C6A43EC88CE1076E9FC970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32103F" w:rsidRPr="00256959" w:rsidRDefault="00375410" w:rsidP="000A2B97">
        <w:pPr>
          <w:pStyle w:val="Cabealho"/>
          <w:pBdr>
            <w:top w:val="single" w:sz="4" w:space="1" w:color="auto"/>
          </w:pBdr>
          <w:tabs>
            <w:tab w:val="left" w:pos="2580"/>
            <w:tab w:val="left" w:pos="2985"/>
          </w:tabs>
          <w:jc w:val="right"/>
          <w:rPr>
            <w:color w:val="000000" w:themeColor="text1"/>
            <w:sz w:val="32"/>
            <w:szCs w:val="32"/>
          </w:rPr>
        </w:pPr>
        <w:r>
          <w:rPr>
            <w:b/>
            <w:color w:val="000000" w:themeColor="text1"/>
            <w:sz w:val="28"/>
            <w:szCs w:val="28"/>
          </w:rPr>
          <w:t xml:space="preserve">Inteligência </w:t>
        </w:r>
        <w:r w:rsidR="009D615D">
          <w:rPr>
            <w:b/>
            <w:color w:val="000000" w:themeColor="text1"/>
            <w:sz w:val="28"/>
            <w:szCs w:val="28"/>
          </w:rPr>
          <w:t>Artificial - 2021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B05" w:rsidRDefault="00A34B05" w:rsidP="004D7C3C">
      <w:pPr>
        <w:spacing w:after="0" w:line="240" w:lineRule="auto"/>
      </w:pPr>
      <w:r>
        <w:separator/>
      </w:r>
    </w:p>
  </w:footnote>
  <w:footnote w:type="continuationSeparator" w:id="0">
    <w:p w:rsidR="00A34B05" w:rsidRDefault="00A34B05" w:rsidP="004D7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C3C" w:rsidRDefault="004D7C3C" w:rsidP="00585BEC">
    <w:pPr>
      <w:pStyle w:val="Cabealho"/>
    </w:pPr>
  </w:p>
  <w:p w:rsidR="00585BEC" w:rsidRPr="00585BEC" w:rsidRDefault="00585BEC" w:rsidP="00585BE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C3C" w:rsidRPr="009D615D" w:rsidRDefault="00180385" w:rsidP="00180385">
    <w:pPr>
      <w:pStyle w:val="Cabealho"/>
      <w:tabs>
        <w:tab w:val="left" w:pos="2580"/>
        <w:tab w:val="left" w:pos="2985"/>
        <w:tab w:val="left" w:pos="6187"/>
        <w:tab w:val="right" w:pos="10772"/>
      </w:tabs>
      <w:rPr>
        <w:b/>
        <w:bCs/>
        <w:color w:val="000000" w:themeColor="text1"/>
        <w:sz w:val="8"/>
        <w:szCs w:val="8"/>
      </w:rPr>
    </w:pPr>
    <w:r w:rsidRPr="009D615D">
      <w:rPr>
        <w:b/>
        <w:bCs/>
        <w:color w:val="000000" w:themeColor="text1"/>
        <w:sz w:val="8"/>
        <w:szCs w:val="8"/>
      </w:rPr>
      <w:tab/>
    </w:r>
    <w:r w:rsidRPr="009D615D">
      <w:rPr>
        <w:b/>
        <w:bCs/>
        <w:color w:val="000000" w:themeColor="text1"/>
        <w:sz w:val="8"/>
        <w:szCs w:val="8"/>
      </w:rPr>
      <w:tab/>
    </w:r>
  </w:p>
  <w:sdt>
    <w:sdtPr>
      <w:rPr>
        <w:b/>
        <w:bCs/>
        <w:i/>
        <w:color w:val="000000" w:themeColor="text1"/>
        <w:sz w:val="40"/>
        <w:szCs w:val="40"/>
      </w:rPr>
      <w:alias w:val="Título"/>
      <w:id w:val="581752143"/>
      <w:placeholder>
        <w:docPart w:val="1DE1EF3CE5CF4D7187518206976233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D7C3C" w:rsidRPr="00BD70F2" w:rsidRDefault="009D615D" w:rsidP="004D7C3C">
        <w:pPr>
          <w:pStyle w:val="Cabealho"/>
          <w:tabs>
            <w:tab w:val="left" w:pos="2580"/>
            <w:tab w:val="left" w:pos="2985"/>
          </w:tabs>
          <w:jc w:val="right"/>
          <w:rPr>
            <w:b/>
            <w:bCs/>
            <w:color w:val="000000" w:themeColor="text1"/>
            <w:sz w:val="40"/>
            <w:szCs w:val="40"/>
          </w:rPr>
        </w:pPr>
        <w:r w:rsidRPr="00BD70F2">
          <w:rPr>
            <w:b/>
            <w:bCs/>
            <w:i/>
            <w:color w:val="000000" w:themeColor="text1"/>
            <w:sz w:val="40"/>
            <w:szCs w:val="40"/>
          </w:rPr>
          <w:t>EXERC</w:t>
        </w:r>
        <w:r w:rsidR="00BD70F2">
          <w:rPr>
            <w:b/>
            <w:bCs/>
            <w:i/>
            <w:color w:val="000000" w:themeColor="text1"/>
            <w:sz w:val="40"/>
            <w:szCs w:val="40"/>
          </w:rPr>
          <w:t>.</w:t>
        </w:r>
        <w:r w:rsidR="00375410" w:rsidRPr="00BD70F2">
          <w:rPr>
            <w:b/>
            <w:bCs/>
            <w:i/>
            <w:color w:val="000000" w:themeColor="text1"/>
            <w:sz w:val="40"/>
            <w:szCs w:val="40"/>
          </w:rPr>
          <w:t xml:space="preserve"> </w:t>
        </w:r>
        <w:r w:rsidR="00BD70F2" w:rsidRPr="00BD70F2">
          <w:rPr>
            <w:b/>
            <w:bCs/>
            <w:i/>
            <w:color w:val="000000" w:themeColor="text1"/>
            <w:sz w:val="40"/>
            <w:szCs w:val="40"/>
          </w:rPr>
          <w:t>2</w:t>
        </w:r>
        <w:r w:rsidRPr="00BD70F2">
          <w:rPr>
            <w:b/>
            <w:bCs/>
            <w:i/>
            <w:color w:val="000000" w:themeColor="text1"/>
            <w:sz w:val="40"/>
            <w:szCs w:val="40"/>
          </w:rPr>
          <w:t xml:space="preserve">: </w:t>
        </w:r>
        <w:r w:rsidR="00BD70F2" w:rsidRPr="00BD70F2">
          <w:rPr>
            <w:b/>
            <w:bCs/>
            <w:i/>
            <w:color w:val="000000" w:themeColor="text1"/>
            <w:sz w:val="40"/>
            <w:szCs w:val="40"/>
          </w:rPr>
          <w:t>Redução de Dimensionalidade &amp; Árvores de Decisão</w:t>
        </w:r>
      </w:p>
    </w:sdtContent>
  </w:sdt>
  <w:p w:rsidR="009D615D" w:rsidRPr="009D615D" w:rsidRDefault="009D615D" w:rsidP="009D615D">
    <w:pPr>
      <w:pStyle w:val="Cabealh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000000" w:themeColor="text1"/>
        <w:sz w:val="12"/>
        <w:szCs w:val="12"/>
      </w:rPr>
    </w:pPr>
  </w:p>
  <w:p w:rsidR="009D615D" w:rsidRPr="009D615D" w:rsidRDefault="009D615D" w:rsidP="009D615D">
    <w:pPr>
      <w:pStyle w:val="Cabealh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000000" w:themeColor="text1"/>
        <w:sz w:val="28"/>
        <w:szCs w:val="28"/>
      </w:rPr>
    </w:pPr>
    <w:r w:rsidRPr="009D615D">
      <w:rPr>
        <w:color w:val="000000" w:themeColor="text1"/>
        <w:sz w:val="28"/>
        <w:szCs w:val="28"/>
      </w:rPr>
      <w:t>Nome1:_______________________________</w:t>
    </w:r>
    <w:r>
      <w:rPr>
        <w:color w:val="000000" w:themeColor="text1"/>
        <w:sz w:val="28"/>
        <w:szCs w:val="28"/>
      </w:rPr>
      <w:t xml:space="preserve">  </w:t>
    </w:r>
    <w:r w:rsidRPr="009D615D">
      <w:rPr>
        <w:color w:val="000000" w:themeColor="text1"/>
        <w:sz w:val="28"/>
        <w:szCs w:val="28"/>
      </w:rPr>
      <w:t xml:space="preserve">  Nome</w:t>
    </w:r>
    <w:r>
      <w:rPr>
        <w:color w:val="000000" w:themeColor="text1"/>
        <w:sz w:val="28"/>
        <w:szCs w:val="28"/>
      </w:rPr>
      <w:t>4</w:t>
    </w:r>
    <w:r w:rsidRPr="009D615D">
      <w:rPr>
        <w:color w:val="000000" w:themeColor="text1"/>
        <w:sz w:val="28"/>
        <w:szCs w:val="28"/>
      </w:rPr>
      <w:t>:__</w:t>
    </w:r>
    <w:r>
      <w:rPr>
        <w:color w:val="000000" w:themeColor="text1"/>
        <w:sz w:val="28"/>
        <w:szCs w:val="28"/>
      </w:rPr>
      <w:t>___</w:t>
    </w:r>
    <w:r w:rsidRPr="009D615D">
      <w:rPr>
        <w:color w:val="000000" w:themeColor="text1"/>
        <w:sz w:val="28"/>
        <w:szCs w:val="28"/>
      </w:rPr>
      <w:t>__________________________</w:t>
    </w:r>
  </w:p>
  <w:p w:rsidR="009D615D" w:rsidRPr="009D615D" w:rsidRDefault="009D615D" w:rsidP="009D615D">
    <w:pPr>
      <w:pStyle w:val="Cabealh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000000" w:themeColor="text1"/>
        <w:sz w:val="28"/>
        <w:szCs w:val="28"/>
      </w:rPr>
    </w:pPr>
    <w:r w:rsidRPr="009D615D">
      <w:rPr>
        <w:color w:val="000000" w:themeColor="text1"/>
        <w:sz w:val="28"/>
        <w:szCs w:val="28"/>
      </w:rPr>
      <w:t>Nome</w:t>
    </w:r>
    <w:r>
      <w:rPr>
        <w:color w:val="000000" w:themeColor="text1"/>
        <w:sz w:val="28"/>
        <w:szCs w:val="28"/>
      </w:rPr>
      <w:t>2</w:t>
    </w:r>
    <w:r w:rsidRPr="009D615D">
      <w:rPr>
        <w:color w:val="000000" w:themeColor="text1"/>
        <w:sz w:val="28"/>
        <w:szCs w:val="28"/>
      </w:rPr>
      <w:t>:_______________________________</w:t>
    </w:r>
    <w:r>
      <w:rPr>
        <w:color w:val="000000" w:themeColor="text1"/>
        <w:sz w:val="28"/>
        <w:szCs w:val="28"/>
      </w:rPr>
      <w:t xml:space="preserve">  </w:t>
    </w:r>
    <w:r w:rsidRPr="009D615D">
      <w:rPr>
        <w:color w:val="000000" w:themeColor="text1"/>
        <w:sz w:val="28"/>
        <w:szCs w:val="28"/>
      </w:rPr>
      <w:t xml:space="preserve">  Nome</w:t>
    </w:r>
    <w:r>
      <w:rPr>
        <w:color w:val="000000" w:themeColor="text1"/>
        <w:sz w:val="28"/>
        <w:szCs w:val="28"/>
      </w:rPr>
      <w:t>5</w:t>
    </w:r>
    <w:r w:rsidRPr="009D615D">
      <w:rPr>
        <w:color w:val="000000" w:themeColor="text1"/>
        <w:sz w:val="28"/>
        <w:szCs w:val="28"/>
      </w:rPr>
      <w:t>:__</w:t>
    </w:r>
    <w:r>
      <w:rPr>
        <w:color w:val="000000" w:themeColor="text1"/>
        <w:sz w:val="28"/>
        <w:szCs w:val="28"/>
      </w:rPr>
      <w:t>___</w:t>
    </w:r>
    <w:r w:rsidRPr="009D615D">
      <w:rPr>
        <w:color w:val="000000" w:themeColor="text1"/>
        <w:sz w:val="28"/>
        <w:szCs w:val="28"/>
      </w:rPr>
      <w:t>__________________________</w:t>
    </w:r>
  </w:p>
  <w:p w:rsidR="004D7C3C" w:rsidRPr="009D615D" w:rsidRDefault="009D615D" w:rsidP="009D615D">
    <w:pPr>
      <w:pStyle w:val="Cabealh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000000" w:themeColor="text1"/>
        <w:sz w:val="28"/>
        <w:szCs w:val="28"/>
      </w:rPr>
    </w:pPr>
    <w:r w:rsidRPr="009D615D">
      <w:rPr>
        <w:color w:val="000000" w:themeColor="text1"/>
        <w:sz w:val="28"/>
        <w:szCs w:val="28"/>
      </w:rPr>
      <w:t>Nome</w:t>
    </w:r>
    <w:r>
      <w:rPr>
        <w:color w:val="000000" w:themeColor="text1"/>
        <w:sz w:val="28"/>
        <w:szCs w:val="28"/>
      </w:rPr>
      <w:t>3</w:t>
    </w:r>
    <w:r w:rsidRPr="009D615D">
      <w:rPr>
        <w:color w:val="000000" w:themeColor="text1"/>
        <w:sz w:val="28"/>
        <w:szCs w:val="28"/>
      </w:rPr>
      <w:t>:_______________________________</w:t>
    </w:r>
    <w:r>
      <w:rPr>
        <w:color w:val="000000" w:themeColor="text1"/>
        <w:sz w:val="28"/>
        <w:szCs w:val="28"/>
      </w:rPr>
      <w:t xml:space="preserve">  </w:t>
    </w:r>
    <w:r w:rsidRPr="009D615D">
      <w:rPr>
        <w:color w:val="000000" w:themeColor="text1"/>
        <w:sz w:val="28"/>
        <w:szCs w:val="28"/>
      </w:rPr>
      <w:t xml:space="preserve">  Nome</w:t>
    </w:r>
    <w:r>
      <w:rPr>
        <w:color w:val="000000" w:themeColor="text1"/>
        <w:sz w:val="28"/>
        <w:szCs w:val="28"/>
      </w:rPr>
      <w:t>6</w:t>
    </w:r>
    <w:r w:rsidRPr="009D615D">
      <w:rPr>
        <w:color w:val="000000" w:themeColor="text1"/>
        <w:sz w:val="28"/>
        <w:szCs w:val="28"/>
      </w:rPr>
      <w:t>:__</w:t>
    </w:r>
    <w:r>
      <w:rPr>
        <w:color w:val="000000" w:themeColor="text1"/>
        <w:sz w:val="28"/>
        <w:szCs w:val="28"/>
      </w:rPr>
      <w:t>___</w:t>
    </w:r>
    <w:r w:rsidRPr="009D615D">
      <w:rPr>
        <w:color w:val="000000" w:themeColor="text1"/>
        <w:sz w:val="28"/>
        <w:szCs w:val="28"/>
      </w:rPr>
      <w:t>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AE1"/>
    <w:multiLevelType w:val="hybridMultilevel"/>
    <w:tmpl w:val="58226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6045B"/>
    <w:multiLevelType w:val="hybridMultilevel"/>
    <w:tmpl w:val="9F642E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BC2394"/>
    <w:multiLevelType w:val="hybridMultilevel"/>
    <w:tmpl w:val="2FD8D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56E31"/>
    <w:multiLevelType w:val="multilevel"/>
    <w:tmpl w:val="BB3C8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E633DB5"/>
    <w:multiLevelType w:val="hybridMultilevel"/>
    <w:tmpl w:val="F9AE4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C01EB"/>
    <w:multiLevelType w:val="hybridMultilevel"/>
    <w:tmpl w:val="88CA0D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C5144C"/>
    <w:multiLevelType w:val="multilevel"/>
    <w:tmpl w:val="7828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50449A8"/>
    <w:multiLevelType w:val="hybridMultilevel"/>
    <w:tmpl w:val="533A27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8676F7"/>
    <w:multiLevelType w:val="hybridMultilevel"/>
    <w:tmpl w:val="88720A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BA6387"/>
    <w:multiLevelType w:val="hybridMultilevel"/>
    <w:tmpl w:val="07C430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883653"/>
    <w:rsid w:val="0000350F"/>
    <w:rsid w:val="00032B82"/>
    <w:rsid w:val="0004224A"/>
    <w:rsid w:val="00081D09"/>
    <w:rsid w:val="000A0D14"/>
    <w:rsid w:val="000A2B97"/>
    <w:rsid w:val="000B0E9E"/>
    <w:rsid w:val="000F2ADC"/>
    <w:rsid w:val="001336EB"/>
    <w:rsid w:val="00155D47"/>
    <w:rsid w:val="00180385"/>
    <w:rsid w:val="001812F5"/>
    <w:rsid w:val="001B5783"/>
    <w:rsid w:val="001D72A5"/>
    <w:rsid w:val="001E72CD"/>
    <w:rsid w:val="001F1C3C"/>
    <w:rsid w:val="001F574A"/>
    <w:rsid w:val="00256959"/>
    <w:rsid w:val="00262B44"/>
    <w:rsid w:val="002A543A"/>
    <w:rsid w:val="003039D1"/>
    <w:rsid w:val="0032103F"/>
    <w:rsid w:val="00321FD5"/>
    <w:rsid w:val="003350CA"/>
    <w:rsid w:val="00356729"/>
    <w:rsid w:val="00375410"/>
    <w:rsid w:val="00392832"/>
    <w:rsid w:val="003A1150"/>
    <w:rsid w:val="003A12AA"/>
    <w:rsid w:val="003A1890"/>
    <w:rsid w:val="003A3C18"/>
    <w:rsid w:val="003D5C1B"/>
    <w:rsid w:val="00417D8E"/>
    <w:rsid w:val="00456E77"/>
    <w:rsid w:val="00465555"/>
    <w:rsid w:val="00495969"/>
    <w:rsid w:val="004D7C3C"/>
    <w:rsid w:val="0051060A"/>
    <w:rsid w:val="0052217D"/>
    <w:rsid w:val="00540C2E"/>
    <w:rsid w:val="0054453B"/>
    <w:rsid w:val="00567683"/>
    <w:rsid w:val="00581956"/>
    <w:rsid w:val="00585BEC"/>
    <w:rsid w:val="005869EB"/>
    <w:rsid w:val="00627480"/>
    <w:rsid w:val="006B3C81"/>
    <w:rsid w:val="006C2663"/>
    <w:rsid w:val="006D6001"/>
    <w:rsid w:val="006D66C1"/>
    <w:rsid w:val="006E315B"/>
    <w:rsid w:val="007076DF"/>
    <w:rsid w:val="0075323B"/>
    <w:rsid w:val="00756914"/>
    <w:rsid w:val="0078098C"/>
    <w:rsid w:val="007871C2"/>
    <w:rsid w:val="007A2CC7"/>
    <w:rsid w:val="00802494"/>
    <w:rsid w:val="008112AE"/>
    <w:rsid w:val="00840210"/>
    <w:rsid w:val="0084779C"/>
    <w:rsid w:val="00883653"/>
    <w:rsid w:val="008A58DA"/>
    <w:rsid w:val="0094120E"/>
    <w:rsid w:val="00953490"/>
    <w:rsid w:val="009B3AC2"/>
    <w:rsid w:val="009B4000"/>
    <w:rsid w:val="009B7BCB"/>
    <w:rsid w:val="009C6EBB"/>
    <w:rsid w:val="009D615D"/>
    <w:rsid w:val="009F35BB"/>
    <w:rsid w:val="009F3DA5"/>
    <w:rsid w:val="00A206BF"/>
    <w:rsid w:val="00A34B05"/>
    <w:rsid w:val="00A71F54"/>
    <w:rsid w:val="00A94BD6"/>
    <w:rsid w:val="00AE4E71"/>
    <w:rsid w:val="00B04BBA"/>
    <w:rsid w:val="00B1209F"/>
    <w:rsid w:val="00B42225"/>
    <w:rsid w:val="00B609C2"/>
    <w:rsid w:val="00B85C8E"/>
    <w:rsid w:val="00BC66AE"/>
    <w:rsid w:val="00BD70F2"/>
    <w:rsid w:val="00BE4780"/>
    <w:rsid w:val="00C705F5"/>
    <w:rsid w:val="00D021DB"/>
    <w:rsid w:val="00D10CFE"/>
    <w:rsid w:val="00D25BA6"/>
    <w:rsid w:val="00D3672F"/>
    <w:rsid w:val="00D45074"/>
    <w:rsid w:val="00D53CDD"/>
    <w:rsid w:val="00D60A41"/>
    <w:rsid w:val="00D93DC5"/>
    <w:rsid w:val="00D94D72"/>
    <w:rsid w:val="00DA20EE"/>
    <w:rsid w:val="00DB4241"/>
    <w:rsid w:val="00DC71AC"/>
    <w:rsid w:val="00DD09CC"/>
    <w:rsid w:val="00E07CC7"/>
    <w:rsid w:val="00E16656"/>
    <w:rsid w:val="00E24361"/>
    <w:rsid w:val="00F10997"/>
    <w:rsid w:val="00F11A3E"/>
    <w:rsid w:val="00F60D42"/>
    <w:rsid w:val="00F87461"/>
    <w:rsid w:val="00FD1E57"/>
    <w:rsid w:val="00FF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00"/>
  </w:style>
  <w:style w:type="paragraph" w:styleId="Ttulo1">
    <w:name w:val="heading 1"/>
    <w:basedOn w:val="Normal"/>
    <w:link w:val="Ttulo1Char"/>
    <w:uiPriority w:val="9"/>
    <w:qFormat/>
    <w:rsid w:val="00D25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7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7C3C"/>
  </w:style>
  <w:style w:type="paragraph" w:styleId="Rodap">
    <w:name w:val="footer"/>
    <w:basedOn w:val="Normal"/>
    <w:link w:val="RodapChar"/>
    <w:uiPriority w:val="99"/>
    <w:semiHidden/>
    <w:unhideWhenUsed/>
    <w:rsid w:val="004D7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D7C3C"/>
  </w:style>
  <w:style w:type="table" w:styleId="Tabelacomgrade">
    <w:name w:val="Table Grid"/>
    <w:basedOn w:val="Tabelanormal"/>
    <w:uiPriority w:val="1"/>
    <w:rsid w:val="004D7C3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D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C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7C3C"/>
    <w:pPr>
      <w:ind w:left="720"/>
      <w:contextualSpacing/>
    </w:pPr>
  </w:style>
  <w:style w:type="paragraph" w:customStyle="1" w:styleId="Default">
    <w:name w:val="Default"/>
    <w:rsid w:val="000A0D1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A0D14"/>
    <w:pPr>
      <w:spacing w:line="21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0A0D14"/>
    <w:pPr>
      <w:spacing w:line="180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883653"/>
    <w:pPr>
      <w:spacing w:line="400" w:lineRule="atLeast"/>
    </w:pPr>
    <w:rPr>
      <w:rFonts w:ascii="Arial" w:hAnsi="Arial" w:cs="Arial"/>
      <w:color w:val="auto"/>
    </w:rPr>
  </w:style>
  <w:style w:type="paragraph" w:customStyle="1" w:styleId="Pa17">
    <w:name w:val="Pa17"/>
    <w:basedOn w:val="Default"/>
    <w:next w:val="Default"/>
    <w:uiPriority w:val="99"/>
    <w:rsid w:val="0004224A"/>
    <w:pPr>
      <w:spacing w:line="360" w:lineRule="atLeast"/>
    </w:pPr>
    <w:rPr>
      <w:rFonts w:ascii="Arial" w:hAnsi="Arial" w:cs="Arial"/>
      <w:color w:val="auto"/>
    </w:rPr>
  </w:style>
  <w:style w:type="paragraph" w:customStyle="1" w:styleId="Pa39">
    <w:name w:val="Pa39"/>
    <w:basedOn w:val="Default"/>
    <w:next w:val="Default"/>
    <w:uiPriority w:val="99"/>
    <w:rsid w:val="0004224A"/>
    <w:pPr>
      <w:spacing w:line="320" w:lineRule="atLeast"/>
    </w:pPr>
    <w:rPr>
      <w:rFonts w:ascii="Arial" w:hAnsi="Arial" w:cs="Arial"/>
      <w:color w:val="auto"/>
    </w:rPr>
  </w:style>
  <w:style w:type="paragraph" w:customStyle="1" w:styleId="Pa5">
    <w:name w:val="Pa5"/>
    <w:basedOn w:val="Default"/>
    <w:next w:val="Default"/>
    <w:uiPriority w:val="99"/>
    <w:rsid w:val="00E07CC7"/>
    <w:pPr>
      <w:spacing w:line="211" w:lineRule="atLeast"/>
    </w:pPr>
    <w:rPr>
      <w:rFonts w:cstheme="minorBidi"/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D25B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\Documents\__FolhasDidaticas\MODELO-TEX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E8F6D61DD64908BA4787EE3D6EE6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D3DB12-DA68-45BC-8ED9-2ACEE4EEAB21}"/>
      </w:docPartPr>
      <w:docPartBody>
        <w:p w:rsidR="00673834" w:rsidRDefault="007F658C" w:rsidP="007F658C">
          <w:pPr>
            <w:pStyle w:val="91E8F6D61DD64908BA4787EE3D6EE625"/>
          </w:pPr>
          <w:r>
            <w:rPr>
              <w:color w:val="4F81BD" w:themeColor="accent1"/>
            </w:rPr>
            <w:t>[Digite o subtítulo do documento]</w:t>
          </w:r>
        </w:p>
      </w:docPartBody>
    </w:docPart>
    <w:docPart>
      <w:docPartPr>
        <w:name w:val="1DE1EF3CE5CF4D7187518206976233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7717B0-0F3C-48E9-BA99-61EF60740439}"/>
      </w:docPartPr>
      <w:docPartBody>
        <w:p w:rsidR="00673834" w:rsidRDefault="007F658C" w:rsidP="007F658C">
          <w:pPr>
            <w:pStyle w:val="1DE1EF3CE5CF4D718751820697623378"/>
          </w:pPr>
          <w:r>
            <w:rPr>
              <w:color w:val="4F81BD" w:themeColor="accent1"/>
            </w:rPr>
            <w:t>[Digite o subtítulo do documento]</w:t>
          </w:r>
        </w:p>
      </w:docPartBody>
    </w:docPart>
    <w:docPart>
      <w:docPartPr>
        <w:name w:val="88CAA5213C6A43EC88CE1076E9FC9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7D50EE-E772-48D2-BF3D-E80C66A15084}"/>
      </w:docPartPr>
      <w:docPartBody>
        <w:p w:rsidR="00673834" w:rsidRDefault="007F658C" w:rsidP="007F658C">
          <w:pPr>
            <w:pStyle w:val="88CAA5213C6A43EC88CE1076E9FC9706"/>
          </w:pPr>
          <w:r>
            <w:rPr>
              <w:color w:val="4F81BD" w:themeColor="accent1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06AF1"/>
    <w:rsid w:val="000B3169"/>
    <w:rsid w:val="001B37CF"/>
    <w:rsid w:val="00306AF1"/>
    <w:rsid w:val="00524AFD"/>
    <w:rsid w:val="00556F69"/>
    <w:rsid w:val="00673834"/>
    <w:rsid w:val="007A3D90"/>
    <w:rsid w:val="007F658C"/>
    <w:rsid w:val="00DF5E55"/>
    <w:rsid w:val="00F4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F3DE1255B5458BB99D723D544410AD">
    <w:name w:val="17F3DE1255B5458BB99D723D544410AD"/>
    <w:rsid w:val="000B3169"/>
  </w:style>
  <w:style w:type="paragraph" w:customStyle="1" w:styleId="C7E6D11D07F44D5E807C6C96CD0D5D48">
    <w:name w:val="C7E6D11D07F44D5E807C6C96CD0D5D48"/>
    <w:rsid w:val="000B3169"/>
  </w:style>
  <w:style w:type="paragraph" w:customStyle="1" w:styleId="09ADCF3D07FE4C48AA484468F43AEA58">
    <w:name w:val="09ADCF3D07FE4C48AA484468F43AEA58"/>
    <w:rsid w:val="000B3169"/>
  </w:style>
  <w:style w:type="paragraph" w:customStyle="1" w:styleId="62943CD4A63A409DBD1F59B8E7FBD015">
    <w:name w:val="62943CD4A63A409DBD1F59B8E7FBD015"/>
    <w:rsid w:val="000B3169"/>
  </w:style>
  <w:style w:type="paragraph" w:customStyle="1" w:styleId="91E8F6D61DD64908BA4787EE3D6EE625">
    <w:name w:val="91E8F6D61DD64908BA4787EE3D6EE625"/>
    <w:rsid w:val="007F658C"/>
    <w:rPr>
      <w:lang w:val="en-US" w:eastAsia="en-US"/>
    </w:rPr>
  </w:style>
  <w:style w:type="paragraph" w:customStyle="1" w:styleId="1DE1EF3CE5CF4D718751820697623378">
    <w:name w:val="1DE1EF3CE5CF4D718751820697623378"/>
    <w:rsid w:val="007F658C"/>
    <w:rPr>
      <w:lang w:val="en-US" w:eastAsia="en-US"/>
    </w:rPr>
  </w:style>
  <w:style w:type="paragraph" w:customStyle="1" w:styleId="88CAA5213C6A43EC88CE1076E9FC9706">
    <w:name w:val="88CAA5213C6A43EC88CE1076E9FC9706"/>
    <w:rsid w:val="007F658C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MODELO-TEXTO</Template>
  <TotalTime>15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1: Agrupamento e o algoritmo k-means</vt:lpstr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EXERC. 2: Redução de Dimensionalidade &amp; Árvores de Decisão</dc:title>
  <dc:subject>Inteligência Artificial - 2021</dc:subject>
  <dc:creator>Roberto</dc:creator>
  <cp:lastModifiedBy>R A</cp:lastModifiedBy>
  <cp:revision>3</cp:revision>
  <cp:lastPrinted>2018-03-01T19:01:00Z</cp:lastPrinted>
  <dcterms:created xsi:type="dcterms:W3CDTF">2021-03-23T20:08:00Z</dcterms:created>
  <dcterms:modified xsi:type="dcterms:W3CDTF">2021-03-23T20:20:00Z</dcterms:modified>
</cp:coreProperties>
</file>